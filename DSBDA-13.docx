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AA293" w14:textId="4EE29562" w:rsidR="00DD157B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r w:rsidR="00581ED8">
        <w:rPr>
          <w:rFonts w:ascii="Courier New" w:hAnsi="Courier New" w:cs="Courier New"/>
        </w:rPr>
        <w:t>Vishal Gaval</w:t>
      </w:r>
    </w:p>
    <w:p w14:paraId="221B9960" w14:textId="4AB0C7A8" w:rsidR="00DD157B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TC</w:t>
      </w:r>
      <w:r w:rsidR="00581ED8">
        <w:rPr>
          <w:rFonts w:ascii="Courier New" w:hAnsi="Courier New" w:cs="Courier New"/>
        </w:rPr>
        <w:t>OB38</w:t>
      </w:r>
    </w:p>
    <w:p w14:paraId="17D7C5A7" w14:textId="3F62B51F" w:rsidR="00DD157B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No. : 13 </w:t>
      </w:r>
    </w:p>
    <w:p w14:paraId="4BC65FF9" w14:textId="77777777" w:rsidR="00DD157B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145CB82A" w14:textId="77777777" w:rsidR="00DD157B" w:rsidRDefault="00DD157B">
      <w:pPr>
        <w:pStyle w:val="PlainText"/>
        <w:rPr>
          <w:rFonts w:ascii="Courier New" w:hAnsi="Courier New" w:cs="Courier New"/>
        </w:rPr>
      </w:pPr>
    </w:p>
    <w:p w14:paraId="4411DB87" w14:textId="77777777" w:rsidR="00DD157B" w:rsidRDefault="00DD157B">
      <w:pPr>
        <w:pStyle w:val="PlainText"/>
      </w:pPr>
    </w:p>
    <w:p w14:paraId="7C1FB3B0" w14:textId="77777777" w:rsidR="00DD157B" w:rsidRDefault="00000000">
      <w:pPr>
        <w:pStyle w:val="Heading3"/>
      </w:pPr>
      <w:r>
        <w:rPr>
          <w:rStyle w:val="StrongEmphasis"/>
        </w:rPr>
        <w:t>1. Variable Declaration in Scala:</w:t>
      </w:r>
    </w:p>
    <w:p w14:paraId="673D6B7C" w14:textId="77777777" w:rsidR="00DD157B" w:rsidRDefault="00000000">
      <w:pPr>
        <w:pStyle w:val="PreformattedText"/>
      </w:pPr>
      <w:r>
        <w:rPr>
          <w:rStyle w:val="SourceText"/>
        </w:rPr>
        <w:t>var Var1: String = "Ankit"</w:t>
      </w:r>
    </w:p>
    <w:p w14:paraId="3A515A53" w14:textId="77777777" w:rsidR="00DD157B" w:rsidRDefault="00000000">
      <w:pPr>
        <w:pStyle w:val="PreformattedText"/>
      </w:pPr>
      <w:r>
        <w:rPr>
          <w:rStyle w:val="SourceText"/>
        </w:rPr>
        <w:t>val Var2: String = "Ankit"</w:t>
      </w:r>
    </w:p>
    <w:p w14:paraId="5E02F9AB" w14:textId="77777777" w:rsidR="00DD157B" w:rsidRDefault="00DD157B">
      <w:pPr>
        <w:pStyle w:val="PreformattedText"/>
      </w:pPr>
    </w:p>
    <w:p w14:paraId="3330F4F5" w14:textId="77777777" w:rsidR="00DD157B" w:rsidRDefault="00000000">
      <w:pPr>
        <w:pStyle w:val="PreformattedText"/>
      </w:pPr>
      <w:r>
        <w:rPr>
          <w:rStyle w:val="SourceText"/>
        </w:rPr>
        <w:t>var Var4 = 2</w:t>
      </w:r>
    </w:p>
    <w:p w14:paraId="78321AB1" w14:textId="77777777" w:rsidR="00DD157B" w:rsidRDefault="00000000">
      <w:pPr>
        <w:pStyle w:val="PreformattedText"/>
      </w:pPr>
      <w:r>
        <w:rPr>
          <w:rStyle w:val="SourceText"/>
        </w:rPr>
        <w:t>var Var5 = 3</w:t>
      </w:r>
    </w:p>
    <w:p w14:paraId="3536E147" w14:textId="77777777" w:rsidR="00DD157B" w:rsidRDefault="00000000">
      <w:pPr>
        <w:pStyle w:val="PreformattedText"/>
      </w:pPr>
      <w:r>
        <w:rPr>
          <w:rStyle w:val="SourceText"/>
        </w:rPr>
        <w:t>Var4 + Var5 // Output: 5</w:t>
      </w:r>
    </w:p>
    <w:p w14:paraId="156D26B4" w14:textId="77777777" w:rsidR="00DD157B" w:rsidRDefault="00DD157B">
      <w:pPr>
        <w:pStyle w:val="PreformattedText"/>
      </w:pPr>
    </w:p>
    <w:p w14:paraId="17728CED" w14:textId="77777777" w:rsidR="00DD157B" w:rsidRDefault="00000000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20952928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5589AD5" w14:textId="77777777" w:rsidR="00DD157B" w:rsidRDefault="00000000">
      <w:pPr>
        <w:pStyle w:val="PreformattedText"/>
      </w:pPr>
      <w:r>
        <w:rPr>
          <w:rStyle w:val="SourceText"/>
        </w:rPr>
        <w:t>Var4: Int = 2</w:t>
      </w:r>
    </w:p>
    <w:p w14:paraId="033892CF" w14:textId="77777777" w:rsidR="00DD157B" w:rsidRDefault="00000000">
      <w:pPr>
        <w:pStyle w:val="PreformattedText"/>
      </w:pPr>
      <w:r>
        <w:rPr>
          <w:rStyle w:val="SourceText"/>
        </w:rPr>
        <w:t>Var5: Int = 3</w:t>
      </w:r>
    </w:p>
    <w:p w14:paraId="2C64AFDF" w14:textId="77777777" w:rsidR="00DD157B" w:rsidRDefault="00000000">
      <w:pPr>
        <w:pStyle w:val="PreformattedText"/>
      </w:pPr>
      <w:r>
        <w:rPr>
          <w:rStyle w:val="SourceText"/>
        </w:rPr>
        <w:t>res1: Int = 5</w:t>
      </w:r>
    </w:p>
    <w:p w14:paraId="2DBBB8FC" w14:textId="77777777" w:rsidR="00DD157B" w:rsidRDefault="00000000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15B46428" w14:textId="77777777" w:rsidR="00DD157B" w:rsidRDefault="00DD157B">
      <w:pPr>
        <w:pStyle w:val="HorizontalLine"/>
      </w:pPr>
    </w:p>
    <w:p w14:paraId="44730662" w14:textId="77777777" w:rsidR="00DD157B" w:rsidRDefault="00000000">
      <w:pPr>
        <w:pStyle w:val="Heading3"/>
      </w:pPr>
      <w:r>
        <w:rPr>
          <w:rStyle w:val="StrongEmphasis"/>
        </w:rPr>
        <w:t>2. Using If-Else Expression in Scala:</w:t>
      </w:r>
    </w:p>
    <w:p w14:paraId="0BC8ABC1" w14:textId="77777777" w:rsidR="00DD157B" w:rsidRDefault="00000000">
      <w:pPr>
        <w:pStyle w:val="PreformattedText"/>
      </w:pPr>
      <w:r>
        <w:rPr>
          <w:rStyle w:val="SourceText"/>
        </w:rPr>
        <w:t>var Var3 = 1</w:t>
      </w:r>
    </w:p>
    <w:p w14:paraId="2C71CFE6" w14:textId="77777777" w:rsidR="00DD157B" w:rsidRDefault="00000000">
      <w:pPr>
        <w:pStyle w:val="PreformattedText"/>
      </w:pPr>
      <w:r>
        <w:rPr>
          <w:rStyle w:val="SourceText"/>
        </w:rPr>
        <w:t>if (Var3 == 1) {</w:t>
      </w:r>
    </w:p>
    <w:p w14:paraId="25417AA8" w14:textId="77777777" w:rsidR="00DD157B" w:rsidRDefault="00000000">
      <w:pPr>
        <w:pStyle w:val="PreformattedText"/>
      </w:pPr>
      <w:r>
        <w:rPr>
          <w:rStyle w:val="SourceText"/>
        </w:rPr>
        <w:t xml:space="preserve">  println("True")</w:t>
      </w:r>
    </w:p>
    <w:p w14:paraId="5C0B392D" w14:textId="77777777" w:rsidR="00DD157B" w:rsidRDefault="00000000">
      <w:pPr>
        <w:pStyle w:val="PreformattedText"/>
      </w:pPr>
      <w:r>
        <w:rPr>
          <w:rStyle w:val="SourceText"/>
        </w:rPr>
        <w:t>} else {</w:t>
      </w:r>
    </w:p>
    <w:p w14:paraId="359D4B64" w14:textId="77777777" w:rsidR="00DD157B" w:rsidRDefault="00000000">
      <w:pPr>
        <w:pStyle w:val="PreformattedText"/>
      </w:pPr>
      <w:r>
        <w:rPr>
          <w:rStyle w:val="SourceText"/>
        </w:rPr>
        <w:t xml:space="preserve">  println("False")</w:t>
      </w:r>
    </w:p>
    <w:p w14:paraId="6E61FF36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4088AA30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55F5B8BF" w14:textId="77777777" w:rsidR="00DD157B" w:rsidRDefault="00000000">
      <w:pPr>
        <w:pStyle w:val="PreformattedText"/>
        <w:spacing w:after="283"/>
      </w:pPr>
      <w:r>
        <w:rPr>
          <w:rStyle w:val="SourceText"/>
        </w:rPr>
        <w:t>True</w:t>
      </w:r>
    </w:p>
    <w:p w14:paraId="4EBD51E6" w14:textId="77777777" w:rsidR="00DD157B" w:rsidRDefault="00DD157B">
      <w:pPr>
        <w:pStyle w:val="HorizontalLine"/>
      </w:pPr>
    </w:p>
    <w:p w14:paraId="4FFBCE94" w14:textId="77777777" w:rsidR="00DD157B" w:rsidRDefault="00000000">
      <w:pPr>
        <w:pStyle w:val="Heading3"/>
      </w:pPr>
      <w:r>
        <w:rPr>
          <w:rStyle w:val="StrongEmphasis"/>
        </w:rPr>
        <w:t>3. Iteration in Scala using For Loop:</w:t>
      </w:r>
    </w:p>
    <w:p w14:paraId="0A30DE6F" w14:textId="77777777" w:rsidR="00DD157B" w:rsidRDefault="00000000">
      <w:pPr>
        <w:pStyle w:val="PreformattedText"/>
      </w:pPr>
      <w:r>
        <w:rPr>
          <w:rStyle w:val="SourceText"/>
        </w:rPr>
        <w:t>for (a &lt;- 1 to 10) {</w:t>
      </w:r>
    </w:p>
    <w:p w14:paraId="0FD1F390" w14:textId="77777777" w:rsidR="00DD157B" w:rsidRDefault="00000000">
      <w:pPr>
        <w:pStyle w:val="PreformattedText"/>
      </w:pPr>
      <w:r>
        <w:rPr>
          <w:rStyle w:val="SourceText"/>
        </w:rPr>
        <w:t xml:space="preserve">  println("Value of a: " + a)</w:t>
      </w:r>
    </w:p>
    <w:p w14:paraId="04798760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454B19DC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6D2BD84C" w14:textId="77777777" w:rsidR="00DD157B" w:rsidRDefault="00000000">
      <w:pPr>
        <w:pStyle w:val="PreformattedText"/>
      </w:pPr>
      <w:r>
        <w:rPr>
          <w:rStyle w:val="SourceText"/>
        </w:rPr>
        <w:t>Value of a: 1</w:t>
      </w:r>
    </w:p>
    <w:p w14:paraId="4615D179" w14:textId="77777777" w:rsidR="00DD157B" w:rsidRDefault="00000000">
      <w:pPr>
        <w:pStyle w:val="PreformattedText"/>
      </w:pPr>
      <w:r>
        <w:rPr>
          <w:rStyle w:val="SourceText"/>
        </w:rPr>
        <w:t>Value of a: 2</w:t>
      </w:r>
    </w:p>
    <w:p w14:paraId="4E11DE28" w14:textId="77777777" w:rsidR="00DD157B" w:rsidRDefault="00000000">
      <w:pPr>
        <w:pStyle w:val="PreformattedText"/>
      </w:pPr>
      <w:r>
        <w:rPr>
          <w:rStyle w:val="SourceText"/>
        </w:rPr>
        <w:t>Value of a: 3</w:t>
      </w:r>
    </w:p>
    <w:p w14:paraId="1E847E26" w14:textId="77777777" w:rsidR="00DD157B" w:rsidRDefault="00000000">
      <w:pPr>
        <w:pStyle w:val="PreformattedText"/>
      </w:pPr>
      <w:r>
        <w:rPr>
          <w:rStyle w:val="SourceText"/>
        </w:rPr>
        <w:lastRenderedPageBreak/>
        <w:t>Value of a: 4</w:t>
      </w:r>
    </w:p>
    <w:p w14:paraId="5BE83492" w14:textId="77777777" w:rsidR="00DD157B" w:rsidRDefault="00000000">
      <w:pPr>
        <w:pStyle w:val="PreformattedText"/>
      </w:pPr>
      <w:r>
        <w:rPr>
          <w:rStyle w:val="SourceText"/>
        </w:rPr>
        <w:t>Value of a: 5</w:t>
      </w:r>
    </w:p>
    <w:p w14:paraId="7635AACA" w14:textId="77777777" w:rsidR="00DD157B" w:rsidRDefault="00000000">
      <w:pPr>
        <w:pStyle w:val="PreformattedText"/>
      </w:pPr>
      <w:r>
        <w:rPr>
          <w:rStyle w:val="SourceText"/>
        </w:rPr>
        <w:t>Value of a: 6</w:t>
      </w:r>
    </w:p>
    <w:p w14:paraId="03E5FADA" w14:textId="77777777" w:rsidR="00DD157B" w:rsidRDefault="00000000">
      <w:pPr>
        <w:pStyle w:val="PreformattedText"/>
      </w:pPr>
      <w:r>
        <w:rPr>
          <w:rStyle w:val="SourceText"/>
        </w:rPr>
        <w:t>Value of a: 7</w:t>
      </w:r>
    </w:p>
    <w:p w14:paraId="28D52D3A" w14:textId="77777777" w:rsidR="00DD157B" w:rsidRDefault="00000000">
      <w:pPr>
        <w:pStyle w:val="PreformattedText"/>
      </w:pPr>
      <w:r>
        <w:rPr>
          <w:rStyle w:val="SourceText"/>
        </w:rPr>
        <w:t>Value of a: 8</w:t>
      </w:r>
    </w:p>
    <w:p w14:paraId="1534CE1C" w14:textId="77777777" w:rsidR="00DD157B" w:rsidRDefault="00000000">
      <w:pPr>
        <w:pStyle w:val="PreformattedText"/>
      </w:pPr>
      <w:r>
        <w:rPr>
          <w:rStyle w:val="SourceText"/>
        </w:rPr>
        <w:t>Value of a: 9</w:t>
      </w:r>
    </w:p>
    <w:p w14:paraId="25D3B8F4" w14:textId="77777777" w:rsidR="00DD157B" w:rsidRDefault="00000000">
      <w:pPr>
        <w:pStyle w:val="PreformattedText"/>
        <w:spacing w:after="283"/>
      </w:pPr>
      <w:r>
        <w:rPr>
          <w:rStyle w:val="SourceText"/>
        </w:rPr>
        <w:t>Value of a: 10</w:t>
      </w:r>
    </w:p>
    <w:p w14:paraId="466B25A2" w14:textId="77777777" w:rsidR="00DD157B" w:rsidRDefault="00DD157B">
      <w:pPr>
        <w:pStyle w:val="HorizontalLine"/>
      </w:pPr>
    </w:p>
    <w:p w14:paraId="178F8C26" w14:textId="77777777" w:rsidR="00DD157B" w:rsidRDefault="00000000">
      <w:pPr>
        <w:pStyle w:val="Heading3"/>
      </w:pPr>
      <w:r>
        <w:rPr>
          <w:rStyle w:val="StrongEmphasis"/>
        </w:rPr>
        <w:t>4. Declaring a Simple Function in Scala:</w:t>
      </w:r>
    </w:p>
    <w:p w14:paraId="79004E8A" w14:textId="77777777" w:rsidR="00DD157B" w:rsidRDefault="00000000">
      <w:pPr>
        <w:pStyle w:val="PreformattedText"/>
      </w:pPr>
      <w:r>
        <w:rPr>
          <w:rStyle w:val="SourceText"/>
        </w:rPr>
        <w:t>def mul2(m: Int): Int = m * 10</w:t>
      </w:r>
    </w:p>
    <w:p w14:paraId="1BD201F1" w14:textId="77777777" w:rsidR="00DD157B" w:rsidRDefault="00DD157B">
      <w:pPr>
        <w:pStyle w:val="PreformattedText"/>
      </w:pPr>
    </w:p>
    <w:p w14:paraId="62A12D20" w14:textId="77777777" w:rsidR="00DD157B" w:rsidRDefault="00000000">
      <w:pPr>
        <w:pStyle w:val="PreformattedText"/>
        <w:spacing w:after="283"/>
      </w:pPr>
      <w:r>
        <w:rPr>
          <w:rStyle w:val="SourceText"/>
        </w:rPr>
        <w:t>mul2(2)  // Output: 20</w:t>
      </w:r>
    </w:p>
    <w:p w14:paraId="5C4D15C4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448E4AF" w14:textId="77777777" w:rsidR="00DD157B" w:rsidRDefault="00000000">
      <w:pPr>
        <w:pStyle w:val="PreformattedText"/>
        <w:spacing w:after="283"/>
      </w:pPr>
      <w:r>
        <w:rPr>
          <w:rStyle w:val="SourceText"/>
        </w:rPr>
        <w:t>res9: Int = 20</w:t>
      </w:r>
    </w:p>
    <w:p w14:paraId="4B79D74E" w14:textId="77777777" w:rsidR="00DD157B" w:rsidRDefault="00DD157B">
      <w:pPr>
        <w:pStyle w:val="HorizontalLine"/>
      </w:pPr>
    </w:p>
    <w:p w14:paraId="1C459AFD" w14:textId="77777777" w:rsidR="00DD157B" w:rsidRDefault="00000000">
      <w:pPr>
        <w:pStyle w:val="Heading3"/>
      </w:pPr>
      <w:r>
        <w:rPr>
          <w:rStyle w:val="StrongEmphasis"/>
        </w:rPr>
        <w:t>5. Working with Arrays in Scala:</w:t>
      </w:r>
    </w:p>
    <w:p w14:paraId="3557929C" w14:textId="77777777" w:rsidR="00DD157B" w:rsidRDefault="00000000">
      <w:pPr>
        <w:pStyle w:val="PreformattedText"/>
      </w:pPr>
      <w:r>
        <w:rPr>
          <w:rStyle w:val="SourceText"/>
        </w:rPr>
        <w:t>var name = Array("Faizan", "Swati", "Kavya", "Deepak", "Deepak")</w:t>
      </w:r>
    </w:p>
    <w:p w14:paraId="7BA03513" w14:textId="77777777" w:rsidR="00DD157B" w:rsidRDefault="00000000">
      <w:pPr>
        <w:pStyle w:val="PreformattedText"/>
      </w:pPr>
      <w:r>
        <w:rPr>
          <w:rStyle w:val="SourceText"/>
        </w:rPr>
        <w:t>name(0) = "jal"</w:t>
      </w:r>
    </w:p>
    <w:p w14:paraId="4C2101E7" w14:textId="77777777" w:rsidR="00DD157B" w:rsidRDefault="00000000">
      <w:pPr>
        <w:pStyle w:val="PreformattedText"/>
      </w:pPr>
      <w:r>
        <w:rPr>
          <w:rStyle w:val="SourceText"/>
        </w:rPr>
        <w:t>name(1) = "Faizy"</w:t>
      </w:r>
    </w:p>
    <w:p w14:paraId="2952D941" w14:textId="77777777" w:rsidR="00DD157B" w:rsidRDefault="00000000">
      <w:pPr>
        <w:pStyle w:val="PreformattedText"/>
      </w:pPr>
      <w:r>
        <w:rPr>
          <w:rStyle w:val="SourceText"/>
        </w:rPr>
        <w:t>name(2) = "Expert in deep learning"</w:t>
      </w:r>
    </w:p>
    <w:p w14:paraId="6A656063" w14:textId="77777777" w:rsidR="00DD157B" w:rsidRDefault="00000000">
      <w:pPr>
        <w:pStyle w:val="PreformattedText"/>
        <w:spacing w:after="283"/>
      </w:pPr>
      <w:r>
        <w:rPr>
          <w:rStyle w:val="SourceText"/>
        </w:rPr>
        <w:t>println(name.mkString(", "))</w:t>
      </w:r>
    </w:p>
    <w:p w14:paraId="4E2FA4A2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4CBBF8F" w14:textId="77777777" w:rsidR="00DD157B" w:rsidRDefault="00000000">
      <w:pPr>
        <w:pStyle w:val="PreformattedText"/>
        <w:spacing w:after="283"/>
      </w:pPr>
      <w:r>
        <w:rPr>
          <w:rStyle w:val="SourceText"/>
        </w:rPr>
        <w:t>jal, Faizy, Expert in deep learning, Deepak, Deepak</w:t>
      </w:r>
    </w:p>
    <w:p w14:paraId="67808938" w14:textId="77777777" w:rsidR="00DD157B" w:rsidRDefault="00DD157B">
      <w:pPr>
        <w:pStyle w:val="HorizontalLine"/>
      </w:pPr>
    </w:p>
    <w:p w14:paraId="491D12FE" w14:textId="77777777" w:rsidR="00DD157B" w:rsidRDefault="00000000">
      <w:pPr>
        <w:pStyle w:val="Heading3"/>
      </w:pPr>
      <w:r>
        <w:rPr>
          <w:rStyle w:val="StrongEmphasis"/>
        </w:rPr>
        <w:t>6. Simple "Hello World" Program in Scala:</w:t>
      </w:r>
    </w:p>
    <w:p w14:paraId="7B6E7874" w14:textId="77777777" w:rsidR="00DD157B" w:rsidRDefault="00000000">
      <w:pPr>
        <w:pStyle w:val="PreformattedText"/>
      </w:pPr>
      <w:r>
        <w:rPr>
          <w:rStyle w:val="SourceText"/>
        </w:rPr>
        <w:t>object HelloWorld {</w:t>
      </w:r>
    </w:p>
    <w:p w14:paraId="581006B4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79DE1E4C" w14:textId="77777777" w:rsidR="00DD157B" w:rsidRDefault="00000000">
      <w:pPr>
        <w:pStyle w:val="PreformattedText"/>
      </w:pPr>
      <w:r>
        <w:rPr>
          <w:rStyle w:val="SourceText"/>
        </w:rPr>
        <w:t xml:space="preserve">    println("Hello, world!")</w:t>
      </w:r>
    </w:p>
    <w:p w14:paraId="593D53ED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20C990ED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FC9A82A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26454BD2" w14:textId="77777777" w:rsidR="00DD157B" w:rsidRDefault="00000000">
      <w:pPr>
        <w:pStyle w:val="PreformattedText"/>
        <w:spacing w:after="283"/>
      </w:pPr>
      <w:r>
        <w:rPr>
          <w:rStyle w:val="SourceText"/>
        </w:rPr>
        <w:t>Hello, world!</w:t>
      </w:r>
    </w:p>
    <w:p w14:paraId="4B7A74CE" w14:textId="77777777" w:rsidR="00DD157B" w:rsidRDefault="00DD157B">
      <w:pPr>
        <w:pStyle w:val="HorizontalLine"/>
      </w:pPr>
    </w:p>
    <w:p w14:paraId="33DFE18C" w14:textId="77777777" w:rsidR="00DD157B" w:rsidRDefault="00000000">
      <w:pPr>
        <w:pStyle w:val="Heading3"/>
      </w:pPr>
      <w:r>
        <w:rPr>
          <w:rStyle w:val="StrongEmphasis"/>
        </w:rPr>
        <w:lastRenderedPageBreak/>
        <w:t>7. Scala Program using Apache Spark:</w:t>
      </w:r>
    </w:p>
    <w:p w14:paraId="2EDC821D" w14:textId="77777777" w:rsidR="00DD157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5C786C99" w14:textId="77777777" w:rsidR="00DD157B" w:rsidRDefault="00000000">
      <w:pPr>
        <w:pStyle w:val="PreformattedText"/>
      </w:pPr>
      <w:r>
        <w:rPr>
          <w:rStyle w:val="SourceText"/>
        </w:rPr>
        <w:t>import org.apache.spark.sql.SparkSession</w:t>
      </w:r>
    </w:p>
    <w:p w14:paraId="12EB1029" w14:textId="77777777" w:rsidR="00DD157B" w:rsidRDefault="00DD157B">
      <w:pPr>
        <w:pStyle w:val="PreformattedText"/>
      </w:pPr>
    </w:p>
    <w:p w14:paraId="5ED7C1EB" w14:textId="77777777" w:rsidR="00DD157B" w:rsidRDefault="00000000">
      <w:pPr>
        <w:pStyle w:val="PreformattedText"/>
      </w:pPr>
      <w:r>
        <w:rPr>
          <w:rStyle w:val="SourceText"/>
        </w:rPr>
        <w:t>object SparkExample {</w:t>
      </w:r>
    </w:p>
    <w:p w14:paraId="16374A16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6221EF2E" w14:textId="77777777" w:rsidR="00DD157B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4AE19299" w14:textId="77777777" w:rsidR="00DD157B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4AC1DE15" w14:textId="77777777" w:rsidR="00DD157B" w:rsidRDefault="00000000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0A71B80E" w14:textId="77777777" w:rsidR="00DD157B" w:rsidRDefault="00000000">
      <w:pPr>
        <w:pStyle w:val="PreformattedText"/>
      </w:pPr>
      <w:r>
        <w:rPr>
          <w:rStyle w:val="SourceText"/>
        </w:rPr>
        <w:t xml:space="preserve">      .master("local")</w:t>
      </w:r>
    </w:p>
    <w:p w14:paraId="47AE9E31" w14:textId="77777777" w:rsidR="00DD157B" w:rsidRDefault="00000000">
      <w:pPr>
        <w:pStyle w:val="PreformattedText"/>
      </w:pPr>
      <w:r>
        <w:rPr>
          <w:rStyle w:val="SourceText"/>
        </w:rPr>
        <w:t xml:space="preserve">      .getOrCreate()</w:t>
      </w:r>
    </w:p>
    <w:p w14:paraId="10F7A4FB" w14:textId="77777777" w:rsidR="00DD157B" w:rsidRDefault="00DD157B">
      <w:pPr>
        <w:pStyle w:val="PreformattedText"/>
      </w:pPr>
    </w:p>
    <w:p w14:paraId="0780E93C" w14:textId="77777777" w:rsidR="00DD157B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7780512D" w14:textId="77777777" w:rsidR="00DD157B" w:rsidRDefault="00000000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10B715E6" w14:textId="77777777" w:rsidR="00DD157B" w:rsidRDefault="00000000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5ACFD76B" w14:textId="77777777" w:rsidR="00DD157B" w:rsidRDefault="00DD157B">
      <w:pPr>
        <w:pStyle w:val="PreformattedText"/>
      </w:pPr>
    </w:p>
    <w:p w14:paraId="72880CEB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68648689" w14:textId="77777777" w:rsidR="00DD157B" w:rsidRDefault="00000000">
      <w:pPr>
        <w:pStyle w:val="PreformattedText"/>
      </w:pPr>
      <w:r>
        <w:rPr>
          <w:rStyle w:val="SourceText"/>
        </w:rPr>
        <w:t xml:space="preserve">    df.show()</w:t>
      </w:r>
    </w:p>
    <w:p w14:paraId="738A16A6" w14:textId="77777777" w:rsidR="00DD157B" w:rsidRDefault="00DD157B">
      <w:pPr>
        <w:pStyle w:val="PreformattedText"/>
      </w:pPr>
    </w:p>
    <w:p w14:paraId="1393D931" w14:textId="77777777" w:rsidR="00DD157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29FFDC15" w14:textId="77777777" w:rsidR="00DD157B" w:rsidRDefault="00000000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57AADCB5" w14:textId="77777777" w:rsidR="00DD157B" w:rsidRDefault="00DD157B">
      <w:pPr>
        <w:pStyle w:val="PreformattedText"/>
      </w:pPr>
    </w:p>
    <w:p w14:paraId="50E1E5BE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053789A3" w14:textId="77777777" w:rsidR="00DD157B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3EA7DD00" w14:textId="77777777" w:rsidR="00DD157B" w:rsidRDefault="00DD157B">
      <w:pPr>
        <w:pStyle w:val="PreformattedText"/>
      </w:pPr>
    </w:p>
    <w:p w14:paraId="48D617F9" w14:textId="77777777" w:rsidR="00DD157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58629687" w14:textId="77777777" w:rsidR="00DD157B" w:rsidRDefault="00000000">
      <w:pPr>
        <w:pStyle w:val="PreformattedText"/>
      </w:pPr>
      <w:r>
        <w:rPr>
          <w:rStyle w:val="SourceText"/>
        </w:rPr>
        <w:t xml:space="preserve">    spark.stop()</w:t>
      </w:r>
    </w:p>
    <w:p w14:paraId="5935A889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7A8F7465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C7144B8" w14:textId="77777777" w:rsidR="00DD157B" w:rsidRDefault="00000000">
      <w:pPr>
        <w:pStyle w:val="Heading4"/>
      </w:pPr>
      <w:r>
        <w:rPr>
          <w:rStyle w:val="StrongEmphasis"/>
        </w:rPr>
        <w:t>Expected Output:</w:t>
      </w:r>
    </w:p>
    <w:p w14:paraId="506634C3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7C0308A9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1B7023D9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381BF767" w14:textId="77777777" w:rsidR="00DD157B" w:rsidRDefault="00000000">
      <w:pPr>
        <w:pStyle w:val="PreformattedText"/>
      </w:pPr>
      <w:r>
        <w:rPr>
          <w:rStyle w:val="SourceText"/>
        </w:rPr>
        <w:t>|Ankit| 25|</w:t>
      </w:r>
    </w:p>
    <w:p w14:paraId="23EEED68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20167118" w14:textId="77777777" w:rsidR="00DD157B" w:rsidRDefault="00000000">
      <w:pPr>
        <w:pStyle w:val="PreformattedText"/>
      </w:pPr>
      <w:r>
        <w:rPr>
          <w:rStyle w:val="SourceText"/>
        </w:rPr>
        <w:t>| Sita| 28|</w:t>
      </w:r>
    </w:p>
    <w:p w14:paraId="17FD760B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71A6530B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14CCBF0A" w14:textId="77777777" w:rsidR="00DD157B" w:rsidRDefault="00DD157B">
      <w:pPr>
        <w:pStyle w:val="PreformattedText"/>
      </w:pPr>
    </w:p>
    <w:p w14:paraId="0DC9A7CC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0C36E354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30BBB30E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BD0FA00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0B13AAA5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0C862ADA" w14:textId="77777777" w:rsidR="00DD157B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1226956F" w14:textId="77777777" w:rsidR="00DD157B" w:rsidRDefault="00DD157B">
      <w:pPr>
        <w:pStyle w:val="HorizontalLine"/>
      </w:pPr>
    </w:p>
    <w:p w14:paraId="6D3F8B8D" w14:textId="77777777" w:rsidR="00DD157B" w:rsidRDefault="00000000">
      <w:pPr>
        <w:pStyle w:val="Heading3"/>
      </w:pPr>
      <w:r>
        <w:rPr>
          <w:rStyle w:val="StrongEmphasis"/>
        </w:rPr>
        <w:lastRenderedPageBreak/>
        <w:t>8. Install and Check Java Version:</w:t>
      </w:r>
    </w:p>
    <w:p w14:paraId="39D9A452" w14:textId="77777777" w:rsidR="00DD157B" w:rsidRDefault="00000000">
      <w:pPr>
        <w:pStyle w:val="PreformattedText"/>
        <w:spacing w:after="283"/>
      </w:pPr>
      <w:r>
        <w:rPr>
          <w:rStyle w:val="SourceText"/>
        </w:rPr>
        <w:t>$ java -version</w:t>
      </w:r>
    </w:p>
    <w:p w14:paraId="6D81C09E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25C75DA5" w14:textId="77777777" w:rsidR="00DD157B" w:rsidRDefault="00000000">
      <w:pPr>
        <w:pStyle w:val="PreformattedText"/>
      </w:pPr>
      <w:r>
        <w:rPr>
          <w:rStyle w:val="SourceText"/>
        </w:rPr>
        <w:t>java version "1.8.0_251"</w:t>
      </w:r>
    </w:p>
    <w:p w14:paraId="6C603A50" w14:textId="77777777" w:rsidR="00DD157B" w:rsidRDefault="00000000">
      <w:pPr>
        <w:pStyle w:val="PreformattedText"/>
      </w:pPr>
      <w:r>
        <w:rPr>
          <w:rStyle w:val="SourceText"/>
        </w:rPr>
        <w:t>Java(TM) SE Runtime Environment (build 1.8.0_251-b08)</w:t>
      </w:r>
    </w:p>
    <w:p w14:paraId="42A9F1D1" w14:textId="77777777" w:rsidR="00DD157B" w:rsidRDefault="00000000">
      <w:pPr>
        <w:pStyle w:val="PreformattedText"/>
        <w:spacing w:after="283"/>
      </w:pPr>
      <w:r>
        <w:rPr>
          <w:rStyle w:val="SourceText"/>
        </w:rPr>
        <w:t>Java HotSpot(TM) 64-Bit Server VM (build 25.251-b08, mixed mode)</w:t>
      </w:r>
    </w:p>
    <w:p w14:paraId="0CAEC85A" w14:textId="77777777" w:rsidR="00DD157B" w:rsidRDefault="00DD157B">
      <w:pPr>
        <w:pStyle w:val="HorizontalLine"/>
      </w:pPr>
    </w:p>
    <w:p w14:paraId="2848EDFA" w14:textId="77777777" w:rsidR="00DD157B" w:rsidRDefault="00000000">
      <w:pPr>
        <w:pStyle w:val="Heading3"/>
      </w:pPr>
      <w:r>
        <w:rPr>
          <w:rStyle w:val="StrongEmphasis"/>
        </w:rPr>
        <w:t>9. Install Scala on Ubuntu:</w:t>
      </w:r>
    </w:p>
    <w:p w14:paraId="10DE5C07" w14:textId="77777777" w:rsidR="00DD157B" w:rsidRDefault="00000000">
      <w:pPr>
        <w:pStyle w:val="PreformattedText"/>
      </w:pPr>
      <w:r>
        <w:rPr>
          <w:rStyle w:val="SourceText"/>
        </w:rPr>
        <w:t>$ cd ~/Downloads</w:t>
      </w:r>
    </w:p>
    <w:p w14:paraId="3D7D219B" w14:textId="77777777" w:rsidR="00DD157B" w:rsidRDefault="00000000">
      <w:pPr>
        <w:pStyle w:val="PreformattedText"/>
      </w:pPr>
      <w:r>
        <w:rPr>
          <w:rStyle w:val="SourceText"/>
        </w:rPr>
        <w:t>$ wget http://www.scala-lang.org/files/archive/scala-2.11.7.deb</w:t>
      </w:r>
    </w:p>
    <w:p w14:paraId="047EFF78" w14:textId="77777777" w:rsidR="00DD157B" w:rsidRDefault="00000000">
      <w:pPr>
        <w:pStyle w:val="PreformattedText"/>
      </w:pPr>
      <w:r>
        <w:rPr>
          <w:rStyle w:val="SourceText"/>
        </w:rPr>
        <w:t>$ sudo dpkg -i scala-2.11.7.deb</w:t>
      </w:r>
    </w:p>
    <w:p w14:paraId="171B4F00" w14:textId="77777777" w:rsidR="00DD157B" w:rsidRDefault="00000000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0DB27384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206517E" w14:textId="77777777" w:rsidR="00DD157B" w:rsidRDefault="00000000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17710DA4" w14:textId="77777777" w:rsidR="00DD157B" w:rsidRDefault="00DD157B">
      <w:pPr>
        <w:pStyle w:val="HorizontalLine"/>
      </w:pPr>
    </w:p>
    <w:p w14:paraId="67250F43" w14:textId="77777777" w:rsidR="00DD157B" w:rsidRDefault="00DD157B">
      <w:pPr>
        <w:pStyle w:val="Textbody"/>
      </w:pPr>
    </w:p>
    <w:p w14:paraId="13C77082" w14:textId="77777777" w:rsidR="00DD157B" w:rsidRDefault="00000000">
      <w:pPr>
        <w:pStyle w:val="Heading3"/>
      </w:pPr>
      <w:r>
        <w:rPr>
          <w:rStyle w:val="StrongEmphasis"/>
        </w:rPr>
        <w:t>Scala Program using Apache Spark:</w:t>
      </w:r>
    </w:p>
    <w:p w14:paraId="6533E5AB" w14:textId="77777777" w:rsidR="00DD157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12FEC50A" w14:textId="77777777" w:rsidR="00DD157B" w:rsidRDefault="00000000">
      <w:pPr>
        <w:pStyle w:val="PreformattedText"/>
      </w:pPr>
      <w:r>
        <w:rPr>
          <w:rStyle w:val="SourceText"/>
        </w:rPr>
        <w:t>import org.apache.spark.sql.SparkSession</w:t>
      </w:r>
    </w:p>
    <w:p w14:paraId="52D9C408" w14:textId="77777777" w:rsidR="00DD157B" w:rsidRDefault="00DD157B">
      <w:pPr>
        <w:pStyle w:val="PreformattedText"/>
      </w:pPr>
    </w:p>
    <w:p w14:paraId="074257FA" w14:textId="77777777" w:rsidR="00DD157B" w:rsidRDefault="00000000">
      <w:pPr>
        <w:pStyle w:val="PreformattedText"/>
      </w:pPr>
      <w:r>
        <w:rPr>
          <w:rStyle w:val="SourceText"/>
        </w:rPr>
        <w:t>object SparkExample {</w:t>
      </w:r>
    </w:p>
    <w:p w14:paraId="1735C8F8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056B9FF3" w14:textId="77777777" w:rsidR="00DD157B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0CE3D631" w14:textId="77777777" w:rsidR="00DD157B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1B9CD006" w14:textId="77777777" w:rsidR="00DD157B" w:rsidRDefault="00000000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69E52ED3" w14:textId="77777777" w:rsidR="00DD157B" w:rsidRDefault="00000000">
      <w:pPr>
        <w:pStyle w:val="PreformattedText"/>
      </w:pPr>
      <w:r>
        <w:rPr>
          <w:rStyle w:val="SourceText"/>
        </w:rPr>
        <w:t xml:space="preserve">      .master("local")</w:t>
      </w:r>
    </w:p>
    <w:p w14:paraId="18423AC8" w14:textId="77777777" w:rsidR="00DD157B" w:rsidRDefault="00000000">
      <w:pPr>
        <w:pStyle w:val="PreformattedText"/>
      </w:pPr>
      <w:r>
        <w:rPr>
          <w:rStyle w:val="SourceText"/>
        </w:rPr>
        <w:t xml:space="preserve">      .getOrCreate()</w:t>
      </w:r>
    </w:p>
    <w:p w14:paraId="3FD5D43C" w14:textId="77777777" w:rsidR="00DD157B" w:rsidRDefault="00DD157B">
      <w:pPr>
        <w:pStyle w:val="PreformattedText"/>
      </w:pPr>
    </w:p>
    <w:p w14:paraId="093BE9E0" w14:textId="77777777" w:rsidR="00DD157B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5A87F550" w14:textId="77777777" w:rsidR="00DD157B" w:rsidRDefault="00000000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2CDAEE15" w14:textId="77777777" w:rsidR="00DD157B" w:rsidRDefault="00000000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65EC644F" w14:textId="77777777" w:rsidR="00DD157B" w:rsidRDefault="00DD157B">
      <w:pPr>
        <w:pStyle w:val="PreformattedText"/>
      </w:pPr>
    </w:p>
    <w:p w14:paraId="38D10BE2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46C1A721" w14:textId="77777777" w:rsidR="00DD157B" w:rsidRDefault="00000000">
      <w:pPr>
        <w:pStyle w:val="PreformattedText"/>
      </w:pPr>
      <w:r>
        <w:rPr>
          <w:rStyle w:val="SourceText"/>
        </w:rPr>
        <w:t xml:space="preserve">    df.show()</w:t>
      </w:r>
    </w:p>
    <w:p w14:paraId="0E358884" w14:textId="77777777" w:rsidR="00DD157B" w:rsidRDefault="00DD157B">
      <w:pPr>
        <w:pStyle w:val="PreformattedText"/>
      </w:pPr>
    </w:p>
    <w:p w14:paraId="36C2D62B" w14:textId="77777777" w:rsidR="00DD157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6B9EFB85" w14:textId="77777777" w:rsidR="00DD157B" w:rsidRDefault="00000000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4D241D98" w14:textId="77777777" w:rsidR="00DD157B" w:rsidRDefault="00DD157B">
      <w:pPr>
        <w:pStyle w:val="PreformattedText"/>
      </w:pPr>
    </w:p>
    <w:p w14:paraId="7D9028DB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1E7C5531" w14:textId="77777777" w:rsidR="00DD157B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22DD078D" w14:textId="77777777" w:rsidR="00DD157B" w:rsidRDefault="00DD157B">
      <w:pPr>
        <w:pStyle w:val="PreformattedText"/>
      </w:pPr>
    </w:p>
    <w:p w14:paraId="14778265" w14:textId="77777777" w:rsidR="00DD157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47D20BD2" w14:textId="77777777" w:rsidR="00DD157B" w:rsidRDefault="00000000">
      <w:pPr>
        <w:pStyle w:val="PreformattedText"/>
      </w:pPr>
      <w:r>
        <w:rPr>
          <w:rStyle w:val="SourceText"/>
        </w:rPr>
        <w:t xml:space="preserve">    spark.stop()</w:t>
      </w:r>
    </w:p>
    <w:p w14:paraId="601C5ACB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3AD3FFFA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720FF8AD" w14:textId="77777777" w:rsidR="00DD157B" w:rsidRDefault="00DD157B">
      <w:pPr>
        <w:pStyle w:val="HorizontalLine"/>
      </w:pPr>
    </w:p>
    <w:p w14:paraId="69C40366" w14:textId="77777777" w:rsidR="00DD157B" w:rsidRDefault="00000000">
      <w:pPr>
        <w:pStyle w:val="Heading3"/>
      </w:pPr>
      <w:r>
        <w:rPr>
          <w:rStyle w:val="StrongEmphasis"/>
        </w:rPr>
        <w:t>Expected Output:</w:t>
      </w:r>
    </w:p>
    <w:p w14:paraId="1FC35851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41FE35C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76620248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8FE7766" w14:textId="77777777" w:rsidR="00DD157B" w:rsidRDefault="00000000">
      <w:pPr>
        <w:pStyle w:val="PreformattedText"/>
      </w:pPr>
      <w:r>
        <w:rPr>
          <w:rStyle w:val="SourceText"/>
        </w:rPr>
        <w:t>|Ankit| 25|</w:t>
      </w:r>
    </w:p>
    <w:p w14:paraId="4537459E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747695C3" w14:textId="77777777" w:rsidR="00DD157B" w:rsidRDefault="00000000">
      <w:pPr>
        <w:pStyle w:val="PreformattedText"/>
      </w:pPr>
      <w:r>
        <w:rPr>
          <w:rStyle w:val="SourceText"/>
        </w:rPr>
        <w:t>| Sita| 28|</w:t>
      </w:r>
    </w:p>
    <w:p w14:paraId="045C521B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64C67773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CE165F9" w14:textId="77777777" w:rsidR="00DD157B" w:rsidRDefault="00DD157B">
      <w:pPr>
        <w:pStyle w:val="PreformattedText"/>
      </w:pPr>
    </w:p>
    <w:p w14:paraId="5E11CA36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6B8761C4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43BE887A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7F8675ED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6466FB7C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5DCA9D96" w14:textId="77777777" w:rsidR="00DD157B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410C5FA7" w14:textId="77777777" w:rsidR="00DD157B" w:rsidRDefault="00DD157B">
      <w:pPr>
        <w:pStyle w:val="HorizontalLine"/>
      </w:pPr>
    </w:p>
    <w:p w14:paraId="12BE738B" w14:textId="77777777" w:rsidR="00DD157B" w:rsidRDefault="00DD157B">
      <w:pPr>
        <w:pStyle w:val="PlainText"/>
        <w:rPr>
          <w:rFonts w:ascii="Courier New" w:hAnsi="Courier New" w:cs="Courier New"/>
        </w:rPr>
      </w:pPr>
    </w:p>
    <w:sectPr w:rsidR="00DD157B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18B81" w14:textId="77777777" w:rsidR="00672DE5" w:rsidRDefault="00672DE5">
      <w:r>
        <w:separator/>
      </w:r>
    </w:p>
  </w:endnote>
  <w:endnote w:type="continuationSeparator" w:id="0">
    <w:p w14:paraId="408966D3" w14:textId="77777777" w:rsidR="00672DE5" w:rsidRDefault="0067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8FAAF" w14:textId="77777777" w:rsidR="00672DE5" w:rsidRDefault="00672DE5">
      <w:r>
        <w:rPr>
          <w:color w:val="000000"/>
        </w:rPr>
        <w:separator/>
      </w:r>
    </w:p>
  </w:footnote>
  <w:footnote w:type="continuationSeparator" w:id="0">
    <w:p w14:paraId="00BDB683" w14:textId="77777777" w:rsidR="00672DE5" w:rsidRDefault="00672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D157B"/>
    <w:rsid w:val="00581ED8"/>
    <w:rsid w:val="00672DE5"/>
    <w:rsid w:val="00CD70F0"/>
    <w:rsid w:val="00D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476"/>
  <w15:docId w15:val="{2B9B5D6C-D687-4F75-A96D-D403A3C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3234</Characters>
  <Application>Microsoft Office Word</Application>
  <DocSecurity>0</DocSecurity>
  <Lines>111</Lines>
  <Paragraphs>94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Vishal Gavali</cp:lastModifiedBy>
  <cp:revision>2</cp:revision>
  <dcterms:created xsi:type="dcterms:W3CDTF">2025-04-14T18:44:00Z</dcterms:created>
  <dcterms:modified xsi:type="dcterms:W3CDTF">2025-04-14T18:44:00Z</dcterms:modified>
</cp:coreProperties>
</file>